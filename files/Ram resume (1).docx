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35"/>
        <w:ind w:left="211"/>
        <w:jc w:val="center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tabs>
          <w:tab w:val="center" w:leader="none" w:pos="3764"/>
        </w:tabs>
        <w:spacing w:after="21"/>
        <w:ind w:left="-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RAMALINGAM  S</w:t>
      </w:r>
    </w:p>
    <w:p>
      <w:pPr>
        <w:pStyle w:val="style0"/>
        <w:spacing w:after="26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15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     Mobile:  8098165248</w:t>
      </w:r>
    </w:p>
    <w:p>
      <w:pPr>
        <w:pStyle w:val="style0"/>
        <w:spacing w:after="2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     Email-id : ramu1012002@gmail.com </w:t>
      </w:r>
    </w:p>
    <w:p>
      <w:pPr>
        <w:pStyle w:val="style0"/>
        <w:spacing w:after="2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180"/>
        <w:ind w:left="14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hd w:val="clear" w:color="auto" w:fill="c9c9c9"/>
        <w:tabs>
          <w:tab w:val="center" w:leader="none" w:pos="9314"/>
        </w:tabs>
        <w:spacing w:after="181"/>
        <w:ind w:left="-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CAREER OBJECTIVE: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61" w:lineRule="auto" w:line="358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To pursue a challenging career and be a part of progressive organization that gives a scope to enhance my knowledge and utilizing my skills towards the growth of the organization. </w:t>
      </w:r>
    </w:p>
    <w:p>
      <w:pPr>
        <w:pStyle w:val="style4120"/>
        <w:spacing w:after="270"/>
        <w:ind w:left="-5"/>
        <w:rPr/>
      </w:pPr>
      <w:r>
        <w:t>ACADEMICS</w:t>
      </w:r>
      <w:r>
        <w:rPr>
          <w:shd w:val="clear" w:color="auto" w:fill="auto"/>
        </w:rPr>
        <w:t xml:space="preserve"> </w:t>
      </w:r>
    </w:p>
    <w:p>
      <w:pPr>
        <w:pStyle w:val="style0"/>
        <w:spacing w:after="115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bCs/>
          <w:color w:val="202124"/>
          <w:sz w:val="24"/>
          <w:szCs w:val="24"/>
          <w:shd w:val="clear" w:color="auto" w:fill="ffffff"/>
        </w:rPr>
        <w:t>Bachelors's in Computer Application</w:t>
      </w:r>
      <w:r>
        <w:rPr>
          <w:rFonts w:ascii="Times New Roman" w:cs="Times New Roman" w:hAnsi="Times New Roman"/>
          <w:color w:val="202124"/>
          <w:sz w:val="24"/>
          <w:szCs w:val="24"/>
          <w:shd w:val="clear" w:color="auto" w:fill="ffffff"/>
        </w:rPr>
        <w:t>.</w:t>
      </w:r>
      <w:r>
        <w:rPr>
          <w:rFonts w:ascii="Times New Roman" w:cs="Times New Roman" w:eastAsia="Times New Roman" w:hAnsi="Times New Roman"/>
          <w:b/>
          <w:sz w:val="24"/>
        </w:rPr>
        <w:t xml:space="preserve">  August 2019 – May 2022</w:t>
      </w:r>
    </w:p>
    <w:p>
      <w:pPr>
        <w:pStyle w:val="style0"/>
        <w:spacing w:after="115"/>
        <w:rPr/>
      </w:pPr>
      <w:r>
        <w:rPr>
          <w:rFonts w:ascii="Times New Roman" w:cs="Times New Roman" w:eastAsia="Times New Roman" w:hAnsi="Times New Roman"/>
          <w:sz w:val="24"/>
        </w:rPr>
        <w:t xml:space="preserve">       Ponnaiyah Ramajayam Institue of Science and Technology, Thanjavur. </w:t>
      </w:r>
    </w:p>
    <w:p>
      <w:pPr>
        <w:pStyle w:val="style0"/>
        <w:tabs>
          <w:tab w:val="center" w:leader="none" w:pos="1170"/>
          <w:tab w:val="center" w:leader="none" w:pos="5402"/>
        </w:tabs>
        <w:spacing w:after="121"/>
        <w:rPr/>
      </w:pPr>
      <w:r>
        <w:tab/>
      </w:r>
      <w:r>
        <w:t xml:space="preserve">         </w:t>
      </w:r>
      <w:r>
        <w:rPr>
          <w:rFonts w:ascii="Times New Roman" w:cs="Times New Roman" w:eastAsia="Times New Roman" w:hAnsi="Times New Roman"/>
          <w:sz w:val="24"/>
        </w:rPr>
        <w:t xml:space="preserve">Percentage: </w:t>
      </w:r>
      <w:r>
        <w:rPr>
          <w:rFonts w:ascii="Times New Roman" w:cs="Times New Roman" w:eastAsia="Times New Roman" w:hAnsi="Times New Roman"/>
          <w:b/>
          <w:sz w:val="24"/>
        </w:rPr>
        <w:t>83%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115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XII GRADE June 2018 – March 2019</w:t>
      </w:r>
    </w:p>
    <w:p>
      <w:pPr>
        <w:pStyle w:val="style0"/>
        <w:spacing w:after="106" w:lineRule="auto" w:line="269"/>
        <w:ind w:left="435" w:hanging="10"/>
        <w:rPr/>
      </w:pPr>
      <w:r>
        <w:rPr>
          <w:rFonts w:ascii="Times New Roman" w:cs="Times New Roman" w:eastAsia="Times New Roman" w:hAnsi="Times New Roman"/>
          <w:sz w:val="24"/>
        </w:rPr>
        <w:t>Chinnasamy Ammal Goverment Boys  Higher Secondary School, Tirupur.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tabs>
          <w:tab w:val="center" w:leader="none" w:pos="1253"/>
          <w:tab w:val="center" w:leader="none" w:pos="2861"/>
        </w:tabs>
        <w:spacing w:after="114" w:lineRule="auto" w:line="269"/>
        <w:rPr/>
      </w:pPr>
      <w:r>
        <w:tab/>
      </w:r>
      <w:r>
        <w:t xml:space="preserve">    </w:t>
      </w:r>
      <w:r>
        <w:rPr>
          <w:rFonts w:ascii="Times New Roman" w:cs="Times New Roman" w:eastAsia="Times New Roman" w:hAnsi="Times New Roman"/>
          <w:sz w:val="24"/>
        </w:rPr>
        <w:t xml:space="preserve">Percentage: </w:t>
      </w:r>
      <w:r>
        <w:rPr>
          <w:rFonts w:ascii="Times New Roman" w:cs="Times New Roman" w:eastAsia="Times New Roman" w:hAnsi="Times New Roman"/>
          <w:b/>
          <w:sz w:val="24"/>
        </w:rPr>
        <w:t>60%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61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X GRADE June 2016– March 2017</w:t>
      </w:r>
    </w:p>
    <w:p>
      <w:pPr>
        <w:pStyle w:val="style0"/>
        <w:spacing w:after="106" w:lineRule="auto" w:line="269"/>
        <w:ind w:left="435" w:hanging="10"/>
        <w:rPr/>
      </w:pPr>
      <w:r>
        <w:rPr>
          <w:rFonts w:ascii="Times New Roman" w:cs="Times New Roman" w:eastAsia="Times New Roman" w:hAnsi="Times New Roman"/>
          <w:sz w:val="24"/>
        </w:rPr>
        <w:t>Chinnasamy Ammal Goverment Boys  Higher Secondary School, Tirupur.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5" w:lineRule="auto" w:line="355"/>
        <w:ind w:left="435" w:right="407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Percentage: </w:t>
      </w:r>
      <w:r>
        <w:rPr>
          <w:rFonts w:ascii="Times New Roman" w:cs="Times New Roman" w:eastAsia="Times New Roman" w:hAnsi="Times New Roman"/>
          <w:b/>
          <w:sz w:val="24"/>
        </w:rPr>
        <w:t>85.5%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hd w:val="clear" w:color="auto" w:fill="e7e6e6"/>
        <w:tabs>
          <w:tab w:val="center" w:leader="none" w:pos="3011"/>
        </w:tabs>
        <w:spacing w:after="0"/>
        <w:ind w:left="-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TECHNICAL SKILLS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6" w:lineRule="auto" w:line="269"/>
        <w:ind w:left="-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Operating System: </w:t>
      </w:r>
      <w:r>
        <w:rPr>
          <w:rFonts w:ascii="Times New Roman" w:cs="Times New Roman" w:eastAsia="Times New Roman" w:hAnsi="Times New Roman"/>
          <w:sz w:val="24"/>
        </w:rPr>
        <w:t xml:space="preserve">Windows (7,8,8.1,10) ; Linux (Fedora,Ubuntu) </w:t>
      </w:r>
    </w:p>
    <w:p>
      <w:pPr>
        <w:pStyle w:val="style0"/>
        <w:spacing w:after="266" w:lineRule="auto" w:line="269"/>
        <w:ind w:left="-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Programming Language: </w:t>
      </w:r>
      <w:r>
        <w:rPr>
          <w:rFonts w:ascii="Times New Roman" w:cs="Times New Roman" w:eastAsia="Times New Roman" w:hAnsi="Times New Roman"/>
          <w:sz w:val="24"/>
        </w:rPr>
        <w:t xml:space="preserve">C, C++, Java  </w:t>
      </w:r>
    </w:p>
    <w:p>
      <w:pPr>
        <w:pStyle w:val="style0"/>
        <w:spacing w:after="273"/>
        <w:ind w:left="-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Web Technologies: </w:t>
      </w:r>
      <w:r>
        <w:rPr>
          <w:rFonts w:ascii="Times New Roman" w:cs="Times New Roman" w:eastAsia="Times New Roman" w:hAnsi="Times New Roman"/>
          <w:sz w:val="24"/>
        </w:rPr>
        <w:t xml:space="preserve">HTML    </w:t>
      </w:r>
      <w:r>
        <w:rPr>
          <w:rFonts w:ascii="Times New Roman" w:cs="Times New Roman" w:eastAsia="Times New Roman" w:hAnsi="Times New Roman"/>
          <w:b/>
          <w:sz w:val="24"/>
        </w:rPr>
        <w:t xml:space="preserve">Database: </w:t>
      </w:r>
      <w:r>
        <w:rPr>
          <w:rFonts w:ascii="Times New Roman" w:cs="Times New Roman" w:eastAsia="Times New Roman" w:hAnsi="Times New Roman"/>
          <w:sz w:val="24"/>
        </w:rPr>
        <w:t xml:space="preserve">MySQL </w:t>
      </w:r>
    </w:p>
    <w:p>
      <w:pPr>
        <w:pStyle w:val="style0"/>
        <w:spacing w:after="273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  <w:shd w:val="clear" w:color="auto" w:fill="c0c0c0"/>
        </w:rPr>
        <w:t>PROJECT DONE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</w:p>
    <w:p>
      <w:pPr>
        <w:pStyle w:val="style0"/>
        <w:spacing w:after="273"/>
        <w:ind w:left="-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Title:</w:t>
      </w:r>
      <w:r>
        <w:rPr>
          <w:rFonts w:ascii="Times New Roman" w:cs="Times New Roman" w:eastAsia="Times New Roman" w:hAnsi="Times New Roman"/>
          <w:sz w:val="24"/>
        </w:rPr>
        <w:t xml:space="preserve">   </w:t>
      </w:r>
    </w:p>
    <w:p>
      <w:pPr>
        <w:pStyle w:val="style0"/>
        <w:spacing w:after="261" w:lineRule="auto" w:line="269"/>
        <w:ind w:left="-5" w:hanging="1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"IMAGE HIDING USING CURVLET TRANSFORMATION"</w:t>
      </w:r>
      <w:bookmarkStart w:id="0" w:name="_GoBack"/>
      <w:bookmarkEnd w:id="0"/>
    </w:p>
    <w:p>
      <w:pPr>
        <w:pStyle w:val="style0"/>
        <w:spacing w:after="273"/>
        <w:ind w:left="-5" w:hanging="1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Description:</w:t>
      </w:r>
    </w:p>
    <w:p>
      <w:pPr>
        <w:pStyle w:val="style0"/>
        <w:spacing w:after="273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</w:t>
      </w:r>
      <w:r>
        <w:rPr>
          <w:rFonts w:ascii="Times New Roman" w:cs="Times New Roman" w:eastAsia="Times New Roman" w:hAnsi="Times New Roman"/>
          <w:sz w:val="24"/>
          <w:lang w:val="en-US"/>
        </w:rPr>
        <w:t>Digital image hiding is the art of hiding information in digital media for various purposes such as an identification, annotation, copyright and so on.</w:t>
      </w:r>
      <w:r>
        <w:rPr>
          <w:rFonts w:ascii="Times New Roman" w:cs="Times New Roman" w:eastAsia="Times New Roman" w:hAnsi="Times New Roman"/>
          <w:sz w:val="24"/>
        </w:rPr>
        <w:t>.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73"/>
        <w:ind w:left="-5" w:hanging="1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Technology: </w:t>
      </w:r>
    </w:p>
    <w:p>
      <w:pPr>
        <w:pStyle w:val="style0"/>
        <w:spacing w:after="273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Front-end: 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MS access </w:t>
      </w:r>
    </w:p>
    <w:p>
      <w:pPr>
        <w:pStyle w:val="style0"/>
        <w:spacing w:after="273"/>
        <w:ind w:left="-5"/>
        <w:rPr/>
      </w:pPr>
      <w:r>
        <w:rPr>
          <w:rFonts w:ascii="Times New Roman" w:cs="Times New Roman" w:eastAsia="Times New Roman" w:hAnsi="Times New Roman"/>
          <w:sz w:val="24"/>
          <w:lang w:val="en-US"/>
        </w:rPr>
        <w:t xml:space="preserve">                     Platform: VISUAL STUDIO</w:t>
      </w:r>
    </w:p>
    <w:p>
      <w:pPr>
        <w:pStyle w:val="style4120"/>
        <w:ind w:left="0" w:firstLine="0"/>
        <w:rPr/>
      </w:pPr>
      <w:r>
        <w:t xml:space="preserve"> PERSONAL DETAILS</w:t>
      </w:r>
      <w:r>
        <w:rPr>
          <w:b w:val="false"/>
          <w:shd w:val="clear" w:color="auto" w:fill="auto"/>
        </w:rPr>
        <w:t xml:space="preserve"> </w:t>
      </w:r>
    </w:p>
    <w:tbl>
      <w:tblPr>
        <w:tblW w:w="5217" w:type="dxa"/>
        <w:jc w:val="left"/>
        <w:tblInd w:w="-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586"/>
        <w:gridCol w:w="2631"/>
      </w:tblGrid>
      <w:tr>
        <w:trPr>
          <w:trHeight w:val="340" w:hRule="atLeast"/>
          <w:jc w:val="lef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Father’s Name 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Siva R </w:t>
            </w:r>
          </w:p>
        </w:tc>
      </w:tr>
      <w:tr>
        <w:tblPrEx/>
        <w:trPr>
          <w:trHeight w:val="406" w:hRule="atLeast"/>
          <w:jc w:val="lef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Mother’s Name 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</w:rPr>
              <w:t>Selvi S</w:t>
            </w:r>
          </w:p>
        </w:tc>
      </w:tr>
      <w:tr>
        <w:tblPrEx/>
        <w:trPr>
          <w:trHeight w:val="425" w:hRule="atLeast"/>
          <w:jc w:val="lef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866"/>
              </w:tabs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Date of Birth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right" w:leader="none" w:pos="2631"/>
              </w:tabs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10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January 2002 </w:t>
            </w:r>
          </w:p>
        </w:tc>
      </w:tr>
      <w:tr>
        <w:tblPrEx/>
        <w:trPr>
          <w:trHeight w:val="415" w:hRule="atLeast"/>
          <w:jc w:val="lef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866"/>
              </w:tabs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Nationality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098"/>
              </w:tabs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</w:rPr>
              <w:t>Indian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866"/>
              </w:tabs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Marital Status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Single </w:t>
            </w:r>
          </w:p>
        </w:tc>
      </w:tr>
    </w:tbl>
    <w:p>
      <w:pPr>
        <w:pStyle w:val="style0"/>
        <w:spacing w:after="207" w:lineRule="auto" w:line="269"/>
        <w:ind w:left="-5" w:hanging="1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Licence no                  :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TN49 20210005492</w:t>
      </w:r>
    </w:p>
    <w:p>
      <w:pPr>
        <w:pStyle w:val="style0"/>
        <w:spacing w:after="207" w:lineRule="auto" w:line="269"/>
        <w:ind w:left="-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Language                     :</w:t>
      </w:r>
      <w:r>
        <w:rPr>
          <w:rFonts w:ascii="Times New Roman" w:cs="Times New Roman" w:eastAsia="Times New Roman" w:hAnsi="Times New Roman"/>
          <w:sz w:val="24"/>
        </w:rPr>
        <w:t>Tamil,English</w:t>
      </w:r>
    </w:p>
    <w:p>
      <w:pPr>
        <w:pStyle w:val="style0"/>
        <w:spacing w:after="2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Address for Correspondence : </w:t>
      </w:r>
      <w:r>
        <w:rPr>
          <w:rFonts w:ascii="Times New Roman" w:cs="Times New Roman" w:eastAsia="Times New Roman" w:hAnsi="Times New Roman"/>
          <w:sz w:val="24"/>
        </w:rPr>
        <w:t xml:space="preserve">578,North Street,Elupatti </w:t>
      </w:r>
    </w:p>
    <w:p>
      <w:pPr>
        <w:pStyle w:val="style0"/>
        <w:tabs>
          <w:tab w:val="center" w:leader="none" w:pos="4850"/>
        </w:tabs>
        <w:spacing w:after="207" w:lineRule="auto" w:line="269"/>
        <w:ind w:left="-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</w:t>
      </w:r>
      <w:r>
        <w:rPr>
          <w:rFonts w:ascii="Times New Roman" w:cs="Times New Roman" w:eastAsia="Times New Roman" w:hAnsi="Times New Roman"/>
          <w:sz w:val="24"/>
        </w:rPr>
        <w:t xml:space="preserve">Ravusapatti(Post),Vallam(via), </w:t>
      </w:r>
    </w:p>
    <w:p>
      <w:pPr>
        <w:pStyle w:val="style0"/>
        <w:spacing w:after="207" w:lineRule="auto" w:line="269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Thanjavur- 613 403. </w:t>
      </w:r>
    </w:p>
    <w:p>
      <w:pPr>
        <w:pStyle w:val="style0"/>
        <w:spacing w:after="215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Declaration: </w:t>
      </w:r>
    </w:p>
    <w:p>
      <w:pPr>
        <w:pStyle w:val="style0"/>
        <w:spacing w:after="207" w:lineRule="auto" w:line="269"/>
        <w:ind w:left="29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</w:t>
      </w:r>
      <w:r>
        <w:rPr>
          <w:rFonts w:ascii="Times New Roman" w:cs="Times New Roman" w:eastAsia="Times New Roman" w:hAnsi="Times New Roman"/>
          <w:sz w:val="24"/>
        </w:rPr>
        <w:t>I hereby  declare that the above-mentioned details are true to the best of my knowledge.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tabs>
          <w:tab w:val="center" w:leader="none" w:pos="1006"/>
          <w:tab w:val="center" w:leader="none" w:pos="1726"/>
          <w:tab w:val="center" w:leader="none" w:pos="2446"/>
          <w:tab w:val="center" w:leader="none" w:pos="3167"/>
          <w:tab w:val="center" w:leader="none" w:pos="3887"/>
          <w:tab w:val="center" w:leader="none" w:pos="4607"/>
          <w:tab w:val="center" w:leader="none" w:pos="5327"/>
          <w:tab w:val="center" w:leader="none" w:pos="6048"/>
          <w:tab w:val="center" w:leader="none" w:pos="6768"/>
          <w:tab w:val="center" w:leader="none" w:pos="7488"/>
        </w:tabs>
        <w:spacing w:after="273"/>
        <w:ind w:left="-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Place: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tabs>
          <w:tab w:val="center" w:leader="none" w:pos="1006"/>
          <w:tab w:val="center" w:leader="none" w:pos="1726"/>
          <w:tab w:val="center" w:leader="none" w:pos="2446"/>
          <w:tab w:val="center" w:leader="none" w:pos="3167"/>
          <w:tab w:val="center" w:leader="none" w:pos="3887"/>
          <w:tab w:val="center" w:leader="none" w:pos="4607"/>
          <w:tab w:val="center" w:leader="none" w:pos="5327"/>
          <w:tab w:val="center" w:leader="none" w:pos="7505"/>
        </w:tabs>
        <w:spacing w:after="273"/>
        <w:ind w:left="-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Date: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(RAMALINGAM.S)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</w:t>
      </w:r>
    </w:p>
    <w:p>
      <w:pPr>
        <w:pStyle w:val="style0"/>
        <w:spacing w:after="0"/>
        <w:jc w:val="both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</w:t>
      </w:r>
    </w:p>
    <w:sectPr>
      <w:pgSz w:w="12240" w:h="15840" w:orient="portrait"/>
      <w:pgMar w:top="1452" w:right="1441" w:bottom="1494" w:left="1156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ta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2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b/>
      <w:bCs/>
      <w:color w:val="4472c4"/>
      <w:sz w:val="26"/>
      <w:szCs w:val="26"/>
    </w:rPr>
  </w:style>
  <w:style w:type="paragraph" w:customStyle="1" w:styleId="style4098">
    <w:name w:val="Heading 3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b/>
      <w:bCs/>
      <w:color w:val="4472c4"/>
    </w:rPr>
  </w:style>
  <w:style w:type="paragraph" w:customStyle="1" w:styleId="style4099">
    <w:name w:val="Heading 4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b/>
      <w:bCs/>
      <w:i/>
      <w:iCs/>
      <w:color w:val="4472c4"/>
    </w:rPr>
  </w:style>
  <w:style w:type="paragraph" w:customStyle="1" w:styleId="style4100">
    <w:name w:val="Heading 5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color w:val="1f3763"/>
    </w:rPr>
  </w:style>
  <w:style w:type="paragraph" w:customStyle="1" w:styleId="style4101">
    <w:name w:val="Heading 6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i/>
      <w:iCs/>
      <w:color w:val="1f3763"/>
    </w:rPr>
  </w:style>
  <w:style w:type="paragraph" w:customStyle="1" w:styleId="style4102">
    <w:name w:val="Heading 7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i/>
      <w:iCs/>
      <w:color w:val="404040"/>
    </w:rPr>
  </w:style>
  <w:style w:type="paragraph" w:customStyle="1" w:styleId="style4103">
    <w:name w:val="Heading 8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color w:val="404040"/>
      <w:sz w:val="20"/>
      <w:szCs w:val="20"/>
    </w:rPr>
  </w:style>
  <w:style w:type="paragraph" w:customStyle="1" w:styleId="style4104">
    <w:name w:val="Heading 9"/>
    <w:basedOn w:val="style0"/>
    <w:next w:val="style0"/>
    <w:pPr>
      <w:keepNext w:val="false"/>
      <w:keepLines w:val="false"/>
      <w:spacing w:before="200" w:after="0"/>
    </w:pPr>
    <w:rPr>
      <w:rFonts w:ascii="Droid Sans" w:cs="Droid Sans" w:eastAsia="等线 Light" w:hAnsi="Droid Sans"/>
      <w:i/>
      <w:iCs/>
      <w:color w:val="404040"/>
      <w:sz w:val="20"/>
      <w:szCs w:val="20"/>
    </w:rPr>
  </w:style>
  <w:style w:type="paragraph" w:customStyle="1" w:styleId="style4105">
    <w:name w:val="No Spacing_beb7f9fa-bd9f-4ee3-b11e-6f293efc5046"/>
    <w:next w:val="style4105"/>
    <w:pPr>
      <w:spacing w:after="0" w:lineRule="auto" w:line="240"/>
    </w:pPr>
    <w:rPr>
      <w:rFonts w:ascii="Droid Sans" w:cs="Droid Sans" w:eastAsia="等线" w:hAnsi="Droid Sans"/>
      <w:sz w:val="22"/>
      <w:szCs w:val="22"/>
      <w:lang w:val="en-IN" w:bidi="ta-IN" w:eastAsia="en-IN"/>
    </w:rPr>
  </w:style>
  <w:style w:type="paragraph" w:styleId="style62">
    <w:name w:val="Title"/>
    <w:basedOn w:val="style0"/>
    <w:next w:val="style0"/>
    <w:pPr>
      <w:pBdr>
        <w:bottom w:val="single" w:sz="8" w:space="4" w:color="4472c4"/>
      </w:pBdr>
      <w:spacing w:after="300" w:lineRule="auto" w:line="240"/>
      <w:contextualSpacing w:val="false"/>
    </w:pPr>
    <w:rPr>
      <w:rFonts w:ascii="Droid Sans" w:cs="Droid Sans" w:eastAsia="等线 Light" w:hAnsi="Droid Sans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Droid Sans" w:cs="Droid Sans" w:eastAsia="等线 Light" w:hAnsi="Droid Sans"/>
      <w:i/>
      <w:iCs/>
      <w:color w:val="4472c4"/>
      <w:spacing w:val="15"/>
      <w:sz w:val="24"/>
      <w:szCs w:val="24"/>
    </w:rPr>
  </w:style>
  <w:style w:type="character" w:customStyle="1" w:styleId="style4106">
    <w:name w:val="Subtle Emphasis_8c15f704-7cf3-4c49-a129-e7c23678b779"/>
    <w:basedOn w:val="style65"/>
    <w:next w:val="style4106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7">
    <w:name w:val="Intense Emphasis_9d81f6e9-43cf-42b8-bf96-5c0acab34a0d"/>
    <w:basedOn w:val="style65"/>
    <w:next w:val="style4107"/>
    <w:rPr>
      <w:b/>
      <w:bCs/>
      <w:i/>
      <w:iCs/>
      <w:color w:val="4472c4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8">
    <w:name w:val="Quote_e7cefffb-8c52-4b58-af74-fe812489db4f"/>
    <w:basedOn w:val="style0"/>
    <w:next w:val="style0"/>
    <w:pPr/>
    <w:rPr>
      <w:i/>
      <w:iCs/>
      <w:color w:val="000000"/>
    </w:rPr>
  </w:style>
  <w:style w:type="paragraph" w:customStyle="1" w:styleId="style4109">
    <w:name w:val="Intense Quote_18f56c21-7ebe-42ec-9761-f245b59a6bd9"/>
    <w:basedOn w:val="style0"/>
    <w:next w:val="style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style4110">
    <w:name w:val="Subtle Reference_65f1ba64-e98d-47ad-9f23-9a207def4f47"/>
    <w:basedOn w:val="style65"/>
    <w:next w:val="style4110"/>
    <w:rPr>
      <w:caps w:val="false"/>
      <w:smallCaps/>
      <w:color w:val="ed7d31"/>
      <w:u w:val="single"/>
    </w:rPr>
  </w:style>
  <w:style w:type="character" w:customStyle="1" w:styleId="style4111">
    <w:name w:val="Intense Reference_f84c39c0-1f9e-4f2b-a4b9-72d4ba3535ba"/>
    <w:basedOn w:val="style65"/>
    <w:next w:val="style4111"/>
    <w:rPr>
      <w:b/>
      <w:bCs/>
      <w:caps w:val="false"/>
      <w:smallCaps/>
      <w:color w:val="ed7d31"/>
      <w:spacing w:val="5"/>
      <w:u w:val="single"/>
    </w:rPr>
  </w:style>
  <w:style w:type="character" w:customStyle="1" w:styleId="style4112">
    <w:name w:val="Book Title_cea4a838-d58f-4144-ae47-c2f7e2d12b2c"/>
    <w:basedOn w:val="style65"/>
    <w:next w:val="style4112"/>
    <w:rPr>
      <w:b/>
      <w:bCs/>
      <w:caps w:val="false"/>
      <w:smallCaps/>
      <w:spacing w:val="5"/>
    </w:rPr>
  </w:style>
  <w:style w:type="paragraph" w:customStyle="1" w:styleId="style4113">
    <w:name w:val="List Paragraph_a0038351-ace8-4191-945e-ffa1d7c64e6e"/>
    <w:basedOn w:val="style0"/>
    <w:next w:val="style4113"/>
    <w:pPr>
      <w:ind w:left="720"/>
      <w:contextualSpacing w:val="false"/>
    </w:pPr>
    <w:rPr/>
  </w:style>
  <w:style w:type="paragraph" w:customStyle="1" w:styleId="style4114">
    <w:name w:val="Footnote text"/>
    <w:basedOn w:val="style0"/>
    <w:next w:val="style4114"/>
    <w:pPr>
      <w:spacing w:after="0" w:lineRule="auto" w:line="240"/>
    </w:pPr>
    <w:rPr>
      <w:sz w:val="20"/>
      <w:szCs w:val="20"/>
    </w:rPr>
  </w:style>
  <w:style w:type="character" w:customStyle="1" w:styleId="style4115">
    <w:name w:val="Footnote reference"/>
    <w:basedOn w:val="style65"/>
    <w:next w:val="style4115"/>
    <w:rPr>
      <w:vertAlign w:val="superscript"/>
    </w:rPr>
  </w:style>
  <w:style w:type="paragraph" w:customStyle="1" w:styleId="style4116">
    <w:name w:val="Endnote text"/>
    <w:basedOn w:val="style0"/>
    <w:next w:val="style4116"/>
    <w:pPr>
      <w:spacing w:after="0" w:lineRule="auto" w:line="240"/>
    </w:pPr>
    <w:rPr>
      <w:sz w:val="20"/>
      <w:szCs w:val="20"/>
    </w:rPr>
  </w:style>
  <w:style w:type="character" w:customStyle="1" w:styleId="style4117">
    <w:name w:val="Endnote reference"/>
    <w:basedOn w:val="style65"/>
    <w:next w:val="style4117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8">
    <w:name w:val="Header"/>
    <w:basedOn w:val="style0"/>
    <w:next w:val="style4118"/>
    <w:pPr>
      <w:spacing w:after="0" w:lineRule="auto" w:line="240"/>
    </w:pPr>
    <w:rPr/>
  </w:style>
  <w:style w:type="paragraph" w:customStyle="1" w:styleId="style4119">
    <w:name w:val="Footer"/>
    <w:basedOn w:val="style0"/>
    <w:next w:val="style4119"/>
    <w:pPr>
      <w:spacing w:after="0" w:lineRule="auto" w:line="240"/>
    </w:pPr>
    <w:rPr/>
  </w:style>
  <w:style w:type="paragraph" w:customStyle="1" w:styleId="style4120">
    <w:name w:val="Heading 1"/>
    <w:next w:val="style0"/>
    <w:pPr>
      <w:keepNext w:val="false"/>
      <w:keepLines w:val="false"/>
      <w:spacing w:after="0" w:lineRule="auto" w:line="259"/>
      <w:ind w:left="10" w:hanging="10"/>
    </w:pPr>
    <w:rPr>
      <w:rFonts w:ascii="Times New Roman" w:cs="Times New Roman" w:eastAsia="Times New Roman" w:hAnsi="Times New Roman"/>
      <w:b/>
      <w:color w:val="000000"/>
      <w:sz w:val="24"/>
      <w:szCs w:val="22"/>
      <w:shd w:val="clear" w:color="auto" w:fill="c9c9c9"/>
      <w:lang w:val="en-IN" w:bidi="ta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210</Words>
  <Pages>3</Pages>
  <Characters>1305</Characters>
  <Application>WPS Office</Application>
  <Paragraphs>59</Paragraphs>
  <CharactersWithSpaces>2144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2022-10-07T16:01:19Z</dcterms:created>
  <dc:creator>WPS Office</dc:creator>
  <lastModifiedBy>vivo 1920_20</lastModifiedBy>
  <dcterms:modified xsi:type="dcterms:W3CDTF">2022-10-07T16:01:19Z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ce3ebd384dad4371b7b817d8fed3b7d6</vt:lpwstr>
  </property>
</Properties>
</file>